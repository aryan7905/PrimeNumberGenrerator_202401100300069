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7EC3" w14:textId="77777777" w:rsidR="003A7E70" w:rsidRPr="00B2315D" w:rsidRDefault="00B2315D" w:rsidP="00955B5B">
      <w:pPr>
        <w:spacing w:after="0"/>
      </w:pPr>
      <w:r w:rsidRPr="00B2315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6CFD39CB" wp14:editId="499F152F">
                <wp:simplePos x="0" y="0"/>
                <wp:positionH relativeFrom="column">
                  <wp:posOffset>-480060</wp:posOffset>
                </wp:positionH>
                <wp:positionV relativeFrom="paragraph">
                  <wp:posOffset>-5885180</wp:posOffset>
                </wp:positionV>
                <wp:extent cx="9857232" cy="10396728"/>
                <wp:effectExtent l="0" t="0" r="0" b="431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7232" cy="10396728"/>
                          <a:chOff x="0" y="0"/>
                          <a:chExt cx="9853930" cy="10400665"/>
                        </a:xfrm>
                      </wpg:grpSpPr>
                      <wps:wsp>
                        <wps:cNvPr id="1434971315" name="Straight Connector 5"/>
                        <wps:cNvCnPr/>
                        <wps:spPr>
                          <a:xfrm>
                            <a:off x="251460" y="6979920"/>
                            <a:ext cx="0" cy="34207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2"/>
                        <wps:cNvSpPr/>
                        <wps:spPr>
                          <a:xfrm>
                            <a:off x="4953000" y="2857500"/>
                            <a:ext cx="4900930" cy="490093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4A1E7" id="Group 2" o:spid="_x0000_s1026" alt="&quot;&quot;" style="position:absolute;margin-left:-37.8pt;margin-top:-463.4pt;width:776.15pt;height:818.65pt;z-index:-251649024;mso-width-relative:margin;mso-height-relative:margin" coordsize="98539,10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">
                <v:line id="Straight Connector 5" o:spid="_x0000_s1027" style="position:absolute;visibility:visible;mso-wrap-style:square" from="2514,69799" to="2514,10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" strokecolor="#5d7879 [3207]" strokeweight="6pt">
                  <v:stroke joinstyle="miter"/>
                </v:line>
                <v:oval id="Oval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" fillcolor="#5d7879 [3207]" stroked="f" strokeweight="1pt">
                  <v:stroke joinstyle="miter"/>
                </v:oval>
                <v:oval id="Oval 2" o:spid="_x0000_s1029" style="position:absolute;left:49530;top:28575;width:49009;height:49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" fillcolor="#dde5e5 [663]" stroked="f" strokeweight="1pt">
                  <v:fill opacity="35980f"/>
                  <v:stroke joinstyle="miter"/>
                </v:oval>
                <w10:anchorlock/>
              </v:group>
            </w:pict>
          </mc:Fallback>
        </mc:AlternateContent>
      </w:r>
      <w:r w:rsidR="00EF229E" w:rsidRPr="00B2315D">
        <w:rPr>
          <w:noProof/>
          <w:lang w:eastAsia="en-US"/>
        </w:rPr>
        <w:drawing>
          <wp:anchor distT="0" distB="0" distL="114300" distR="114300" simplePos="0" relativeHeight="251657216" behindDoc="1" locked="1" layoutInCell="1" allowOverlap="1" wp14:anchorId="76FC9066" wp14:editId="33127314">
            <wp:simplePos x="0" y="0"/>
            <wp:positionH relativeFrom="page">
              <wp:posOffset>645160</wp:posOffset>
            </wp:positionH>
            <wp:positionV relativeFrom="page">
              <wp:posOffset>645160</wp:posOffset>
            </wp:positionV>
            <wp:extent cx="7150100" cy="5650865"/>
            <wp:effectExtent l="0" t="0" r="0" b="6985"/>
            <wp:wrapNone/>
            <wp:docPr id="8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7661" r="7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56508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1D276" w14:textId="797C61A9" w:rsidR="00B46725" w:rsidRPr="00C65E4B" w:rsidRDefault="00000000" w:rsidP="009620A0">
      <w:pPr>
        <w:pStyle w:val="Title"/>
        <w:ind w:left="540"/>
      </w:pPr>
      <w:sdt>
        <w:sdtPr>
          <w:id w:val="-610122183"/>
          <w:placeholder>
            <w:docPart w:val="B4E62C45D031472EA59170C072C982F5"/>
          </w:placeholder>
          <w15:appearance w15:val="hidden"/>
        </w:sdtPr>
        <w:sdtContent>
          <w:r w:rsidR="00D57C6B">
            <w:t>PRIME NUMBER GENERATOR</w:t>
          </w:r>
        </w:sdtContent>
      </w:sdt>
      <w:r w:rsidR="00B2315D">
        <w:t xml:space="preserve"> </w:t>
      </w:r>
    </w:p>
    <w:p w14:paraId="41EE20D1" w14:textId="6A874235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Project Name:</w:t>
      </w:r>
      <w:r w:rsidRPr="0020698F">
        <w:rPr>
          <w:szCs w:val="24"/>
          <w:lang w:val="en-IN"/>
        </w:rPr>
        <w:t xml:space="preserve"> </w:t>
      </w:r>
      <w:sdt>
        <w:sdtPr>
          <w:id w:val="-254125629"/>
          <w:placeholder>
            <w:docPart w:val="22D27E51B2E74ED1A3204C0EF2ED7718"/>
          </w:placeholder>
          <w15:appearance w15:val="hidden"/>
        </w:sdtPr>
        <w:sdtContent>
          <w:r w:rsidR="00D57C6B">
            <w:t>PRIME NUMBER GENERATOR</w:t>
          </w:r>
        </w:sdtContent>
      </w:sdt>
    </w:p>
    <w:p w14:paraId="676DCEE9" w14:textId="593FB31B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Name:</w:t>
      </w:r>
      <w:r w:rsidRPr="0020698F">
        <w:rPr>
          <w:szCs w:val="24"/>
          <w:lang w:val="en-IN"/>
        </w:rPr>
        <w:t xml:space="preserve"> [</w:t>
      </w:r>
      <w:r>
        <w:rPr>
          <w:szCs w:val="24"/>
          <w:lang w:val="en-IN"/>
        </w:rPr>
        <w:t>ARYAN</w:t>
      </w:r>
      <w:r w:rsidR="00D57C6B">
        <w:rPr>
          <w:szCs w:val="24"/>
          <w:lang w:val="en-IN"/>
        </w:rPr>
        <w:t xml:space="preserve"> KUMAR SRIVASTAVA</w:t>
      </w:r>
      <w:r w:rsidRPr="0020698F">
        <w:rPr>
          <w:szCs w:val="24"/>
          <w:lang w:val="en-IN"/>
        </w:rPr>
        <w:t>]</w:t>
      </w:r>
    </w:p>
    <w:p w14:paraId="7AA7AA71" w14:textId="13D39B9E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Roll No:</w:t>
      </w:r>
      <w:r w:rsidRPr="0020698F">
        <w:rPr>
          <w:szCs w:val="24"/>
          <w:lang w:val="en-IN"/>
        </w:rPr>
        <w:t xml:space="preserve"> [</w:t>
      </w:r>
      <w:r>
        <w:rPr>
          <w:szCs w:val="24"/>
          <w:lang w:val="en-IN"/>
        </w:rPr>
        <w:t>2024011003000</w:t>
      </w:r>
      <w:r w:rsidR="00D57C6B">
        <w:rPr>
          <w:szCs w:val="24"/>
          <w:lang w:val="en-IN"/>
        </w:rPr>
        <w:t>69</w:t>
      </w:r>
      <w:r w:rsidRPr="0020698F">
        <w:rPr>
          <w:szCs w:val="24"/>
          <w:lang w:val="en-IN"/>
        </w:rPr>
        <w:t>]</w:t>
      </w:r>
    </w:p>
    <w:p w14:paraId="0D429D2D" w14:textId="2AE98AC7" w:rsidR="0020698F" w:rsidRPr="0020698F" w:rsidRDefault="0020698F" w:rsidP="0020698F">
      <w:pPr>
        <w:pStyle w:val="ContactInfo"/>
        <w:numPr>
          <w:ilvl w:val="0"/>
          <w:numId w:val="46"/>
        </w:numPr>
        <w:rPr>
          <w:szCs w:val="24"/>
          <w:lang w:val="en-IN"/>
        </w:rPr>
      </w:pPr>
      <w:r w:rsidRPr="0020698F">
        <w:rPr>
          <w:b/>
          <w:bCs/>
          <w:szCs w:val="24"/>
          <w:lang w:val="en-IN"/>
        </w:rPr>
        <w:t>Date:</w:t>
      </w:r>
      <w:r w:rsidRPr="0020698F">
        <w:rPr>
          <w:szCs w:val="24"/>
          <w:lang w:val="en-IN"/>
        </w:rPr>
        <w:t xml:space="preserve"> [</w:t>
      </w:r>
      <w:r>
        <w:rPr>
          <w:szCs w:val="24"/>
          <w:lang w:val="en-IN"/>
        </w:rPr>
        <w:t>11/3/2025</w:t>
      </w:r>
      <w:r w:rsidRPr="0020698F">
        <w:rPr>
          <w:szCs w:val="24"/>
          <w:lang w:val="en-IN"/>
        </w:rPr>
        <w:t>]</w:t>
      </w:r>
    </w:p>
    <w:p w14:paraId="3E6DA4DB" w14:textId="77777777" w:rsidR="00B2315D" w:rsidRPr="00955B5B" w:rsidRDefault="00B2315D" w:rsidP="00955B5B">
      <w:pPr>
        <w:pStyle w:val="ContactInfo"/>
      </w:pPr>
    </w:p>
    <w:p w14:paraId="0F5A446C" w14:textId="77777777" w:rsidR="00B2315D" w:rsidRDefault="00B2315D" w:rsidP="00E7527C">
      <w:pPr>
        <w:pStyle w:val="GreenHeading"/>
        <w:sectPr w:rsidR="00B2315D" w:rsidSect="00955B5B">
          <w:footerReference w:type="default" r:id="rId13"/>
          <w:pgSz w:w="12240" w:h="15840"/>
          <w:pgMar w:top="9000" w:right="3600" w:bottom="288" w:left="1440" w:header="720" w:footer="720" w:gutter="0"/>
          <w:pgNumType w:start="0"/>
          <w:cols w:space="720"/>
          <w:titlePg/>
          <w:docGrid w:linePitch="360"/>
        </w:sectPr>
      </w:pPr>
    </w:p>
    <w:p w14:paraId="14FF9511" w14:textId="77777777" w:rsidR="00B2315D" w:rsidRPr="00C65E4B" w:rsidRDefault="00B2315D" w:rsidP="00E7527C">
      <w:pPr>
        <w:pStyle w:val="GreenHead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7B0F5C71" wp14:editId="175A454D">
                <wp:simplePos x="0" y="0"/>
                <wp:positionH relativeFrom="column">
                  <wp:posOffset>-480060</wp:posOffset>
                </wp:positionH>
                <wp:positionV relativeFrom="paragraph">
                  <wp:posOffset>-598170</wp:posOffset>
                </wp:positionV>
                <wp:extent cx="512064" cy="10305288"/>
                <wp:effectExtent l="0" t="0" r="2540" b="127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10305288"/>
                          <a:chOff x="0" y="0"/>
                          <a:chExt cx="511810" cy="10303510"/>
                        </a:xfrm>
                      </wpg:grpSpPr>
                      <wps:wsp>
                        <wps:cNvPr id="1109745342" name="Straight Connector 1"/>
                        <wps:cNvCnPr/>
                        <wps:spPr>
                          <a:xfrm>
                            <a:off x="251460" y="0"/>
                            <a:ext cx="0" cy="40049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576477" name="Oval 4"/>
                        <wps:cNvSpPr/>
                        <wps:spPr>
                          <a:xfrm>
                            <a:off x="0" y="979170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68ED0" id="Group 3" o:spid="_x0000_s1026" alt="&quot;&quot;" style="position:absolute;margin-left:-37.8pt;margin-top:-47.1pt;width:40.3pt;height:811.45pt;z-index:-251652096;mso-width-relative:margin;mso-height-relative:margin" coordsize="5118,10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">
                <v:line id="Straight Connector 1" o:spid="_x0000_s1027" style="position:absolute;visibility:visible;mso-wrap-style:square" from="2514,0" to="2514,4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" strokecolor="#5d7879 [3207]" strokeweight="6pt">
                  <v:stroke joinstyle="miter"/>
                </v:line>
                <v:oval id="Oval 4" o:spid="_x0000_s1028" style="position:absolute;top:97917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" fillcolor="#5d7879 [3207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0A83262E" w14:textId="77777777" w:rsidTr="00B2315D">
        <w:tc>
          <w:tcPr>
            <w:tcW w:w="9000" w:type="dxa"/>
          </w:tcPr>
          <w:p w14:paraId="2C0658A3" w14:textId="49312BBF" w:rsidR="00B2315D" w:rsidRDefault="00000000" w:rsidP="00B2315D">
            <w:pPr>
              <w:pStyle w:val="Heading1"/>
            </w:pPr>
            <w:sdt>
              <w:sdtPr>
                <w:id w:val="1837494317"/>
                <w:placeholder>
                  <w:docPart w:val="A7ED17BEA6334841AEFEC780ABB97FB6"/>
                </w:placeholder>
                <w15:appearance w15:val="hidden"/>
              </w:sdtPr>
              <w:sdtContent>
                <w:r w:rsidR="0020698F">
                  <w:t>introduction</w:t>
                </w:r>
              </w:sdtContent>
            </w:sdt>
            <w:r w:rsidR="00B2315D">
              <w:t xml:space="preserve"> </w:t>
            </w:r>
          </w:p>
        </w:tc>
      </w:tr>
    </w:tbl>
    <w:p w14:paraId="645C78B1" w14:textId="16625FC9" w:rsidR="002D6D73" w:rsidRPr="00122300" w:rsidRDefault="00D57C6B" w:rsidP="0036007E">
      <w:pPr>
        <w:ind w:left="540" w:right="-2250"/>
      </w:pPr>
      <w:r w:rsidRPr="00D57C6B">
        <w:rPr>
          <w:rFonts w:ascii="Gadugi" w:hAnsi="Gadugi"/>
          <w:b/>
          <w:bCs/>
          <w:lang w:val="en-IN"/>
        </w:rPr>
        <w:t>This project focuses on generating and verifying prime numbers using Python. A prime number is a number greater than 1 that has no divisors other than 1 and itself. The program randomly generates prime numbers within a given range, allows users to check if a number is prime, and visualizes prime number distributions.</w:t>
      </w:r>
    </w:p>
    <w:p w14:paraId="4A8F112A" w14:textId="77777777" w:rsidR="005E699E" w:rsidRPr="001278E7" w:rsidRDefault="005E699E" w:rsidP="001278E7"/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24021C9F" w14:textId="77777777" w:rsidTr="0078550B">
        <w:tc>
          <w:tcPr>
            <w:tcW w:w="9000" w:type="dxa"/>
          </w:tcPr>
          <w:p w14:paraId="6D92638D" w14:textId="698D2F66" w:rsidR="00B2315D" w:rsidRDefault="00000000" w:rsidP="0078550B">
            <w:pPr>
              <w:pStyle w:val="Heading1"/>
            </w:pPr>
            <w:sdt>
              <w:sdtPr>
                <w:id w:val="-510447055"/>
                <w:placeholder>
                  <w:docPart w:val="B835784D815B48A28537AC1578F1CFD1"/>
                </w:placeholder>
                <w15:appearance w15:val="hidden"/>
              </w:sdtPr>
              <w:sdtContent>
                <w:r w:rsidR="0020698F">
                  <w:t>methodology</w:t>
                </w:r>
              </w:sdtContent>
            </w:sdt>
            <w:r w:rsidR="00B2315D">
              <w:t xml:space="preserve"> </w:t>
            </w:r>
          </w:p>
        </w:tc>
      </w:tr>
    </w:tbl>
    <w:p w14:paraId="01F0D496" w14:textId="27335932" w:rsidR="00D57C6B" w:rsidRPr="00D57C6B" w:rsidRDefault="00D57C6B" w:rsidP="00D57C6B">
      <w:pPr>
        <w:pStyle w:val="ListBullet"/>
        <w:ind w:left="540" w:right="-2160"/>
        <w:rPr>
          <w:lang w:val="en-IN"/>
        </w:rPr>
      </w:pPr>
      <w:r w:rsidRPr="00D57C6B">
        <w:rPr>
          <w:lang w:val="en-IN"/>
        </w:rPr>
        <w:t>Prime Number Check – The is_prime(n) function determines whether a number is prime using an optimized approach.</w:t>
      </w:r>
    </w:p>
    <w:p w14:paraId="0F18375E" w14:textId="5BE2BC43" w:rsidR="00D57C6B" w:rsidRPr="00D57C6B" w:rsidRDefault="00D57C6B" w:rsidP="00D57C6B">
      <w:pPr>
        <w:pStyle w:val="ListBullet"/>
        <w:ind w:left="540" w:right="-2160"/>
        <w:rPr>
          <w:lang w:val="en-IN"/>
        </w:rPr>
      </w:pPr>
      <w:r w:rsidRPr="00D57C6B">
        <w:rPr>
          <w:lang w:val="en-IN"/>
        </w:rPr>
        <w:t xml:space="preserve"> Random Prime Generator – The generate_random_prime(min_val, max_val) function randomly selects a number within a range and checks if it is prime.</w:t>
      </w:r>
    </w:p>
    <w:p w14:paraId="2F10BF75" w14:textId="7459BADD" w:rsidR="00D57C6B" w:rsidRPr="00D57C6B" w:rsidRDefault="00D57C6B" w:rsidP="00D57C6B">
      <w:pPr>
        <w:pStyle w:val="ListBullet"/>
        <w:ind w:left="540" w:right="-2160"/>
        <w:rPr>
          <w:lang w:val="en-IN"/>
        </w:rPr>
      </w:pPr>
      <w:r w:rsidRPr="00D57C6B">
        <w:rPr>
          <w:lang w:val="en-IN"/>
        </w:rPr>
        <w:t>User Input Check – Users can input a number to check its primality.</w:t>
      </w:r>
    </w:p>
    <w:p w14:paraId="121BD2FB" w14:textId="308DBFB9" w:rsidR="002D6D73" w:rsidRDefault="00D57C6B" w:rsidP="00D57C6B">
      <w:pPr>
        <w:pStyle w:val="ListBullet"/>
        <w:numPr>
          <w:ilvl w:val="0"/>
          <w:numId w:val="0"/>
        </w:numPr>
        <w:ind w:left="540" w:right="-2160"/>
      </w:pPr>
      <w:r w:rsidRPr="00D57C6B">
        <w:rPr>
          <w:lang w:val="en-IN"/>
        </w:rPr>
        <w:t xml:space="preserve">    Visualization – The program uses Matplotlib to display prime distributions and their cumulative count up to a given limit.</w:t>
      </w:r>
    </w:p>
    <w:p w14:paraId="50799530" w14:textId="77777777" w:rsidR="005E699E" w:rsidRDefault="005E699E" w:rsidP="00551147"/>
    <w:tbl>
      <w:tblPr>
        <w:tblW w:w="9000" w:type="dxa"/>
        <w:tblInd w:w="450" w:type="dxa"/>
        <w:tblBorders>
          <w:bottom w:val="single" w:sz="2" w:space="0" w:color="D0B378" w:themeColor="accent2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0B808E8D" w14:textId="77777777" w:rsidTr="00B2315D">
        <w:tc>
          <w:tcPr>
            <w:tcW w:w="9000" w:type="dxa"/>
          </w:tcPr>
          <w:p w14:paraId="635D4081" w14:textId="11946D4E" w:rsidR="00B2315D" w:rsidRDefault="00000000" w:rsidP="00B2315D">
            <w:pPr>
              <w:pStyle w:val="Heading2"/>
            </w:pPr>
            <w:sdt>
              <w:sdtPr>
                <w:id w:val="1452276311"/>
                <w:placeholder>
                  <w:docPart w:val="972592F4DE1841A689AF06BF54126438"/>
                </w:placeholder>
                <w15:appearance w15:val="hidden"/>
              </w:sdtPr>
              <w:sdtContent>
                <w:r w:rsidR="0020698F">
                  <w:t>code</w:t>
                </w:r>
              </w:sdtContent>
            </w:sdt>
            <w:r w:rsidR="00B2315D">
              <w:t xml:space="preserve"> </w:t>
            </w:r>
          </w:p>
        </w:tc>
      </w:tr>
    </w:tbl>
    <w:p w14:paraId="0C456B43" w14:textId="77777777" w:rsidR="0020698F" w:rsidRDefault="0020698F" w:rsidP="0020698F">
      <w:pPr>
        <w:ind w:left="540" w:right="-2250"/>
      </w:pPr>
    </w:p>
    <w:p w14:paraId="47980FA4" w14:textId="77777777" w:rsidR="00D57C6B" w:rsidRDefault="00D57C6B" w:rsidP="00D57C6B">
      <w:pPr>
        <w:ind w:left="540"/>
      </w:pPr>
      <w:r>
        <w:t>import random</w:t>
      </w:r>
    </w:p>
    <w:p w14:paraId="2F9CDBD9" w14:textId="77777777" w:rsidR="00D57C6B" w:rsidRDefault="00D57C6B" w:rsidP="00D57C6B">
      <w:pPr>
        <w:ind w:left="540"/>
      </w:pPr>
    </w:p>
    <w:p w14:paraId="2FAAE26F" w14:textId="77777777" w:rsidR="00D57C6B" w:rsidRDefault="00D57C6B" w:rsidP="00D57C6B">
      <w:pPr>
        <w:ind w:left="540"/>
      </w:pPr>
      <w:r>
        <w:t>def is_prime(n):</w:t>
      </w:r>
    </w:p>
    <w:p w14:paraId="49BD848E" w14:textId="77777777" w:rsidR="00D57C6B" w:rsidRDefault="00D57C6B" w:rsidP="00D57C6B">
      <w:pPr>
        <w:ind w:left="540"/>
      </w:pPr>
      <w:r>
        <w:t xml:space="preserve">    """Check if a number is prime."""</w:t>
      </w:r>
    </w:p>
    <w:p w14:paraId="06931953" w14:textId="77777777" w:rsidR="00D57C6B" w:rsidRDefault="00D57C6B" w:rsidP="00D57C6B">
      <w:pPr>
        <w:ind w:left="540"/>
      </w:pPr>
      <w:r>
        <w:t xml:space="preserve">    if n &lt;= 1:</w:t>
      </w:r>
    </w:p>
    <w:p w14:paraId="543F418B" w14:textId="77777777" w:rsidR="00D57C6B" w:rsidRDefault="00D57C6B" w:rsidP="00D57C6B">
      <w:pPr>
        <w:ind w:left="540"/>
      </w:pPr>
      <w:r>
        <w:t xml:space="preserve">        return False</w:t>
      </w:r>
    </w:p>
    <w:p w14:paraId="19C25AC6" w14:textId="77777777" w:rsidR="00D57C6B" w:rsidRDefault="00D57C6B" w:rsidP="00D57C6B">
      <w:pPr>
        <w:ind w:left="540"/>
      </w:pPr>
      <w:r>
        <w:t xml:space="preserve">    if n &lt;= 3:</w:t>
      </w:r>
    </w:p>
    <w:p w14:paraId="50211946" w14:textId="77777777" w:rsidR="00D57C6B" w:rsidRDefault="00D57C6B" w:rsidP="00D57C6B">
      <w:pPr>
        <w:ind w:left="540"/>
      </w:pPr>
      <w:r>
        <w:lastRenderedPageBreak/>
        <w:t xml:space="preserve">        return True</w:t>
      </w:r>
    </w:p>
    <w:p w14:paraId="20D366E0" w14:textId="77777777" w:rsidR="00D57C6B" w:rsidRDefault="00D57C6B" w:rsidP="00D57C6B">
      <w:pPr>
        <w:ind w:left="540"/>
      </w:pPr>
      <w:r>
        <w:t xml:space="preserve">    if n % 2 == 0 or n % 3 == 0:</w:t>
      </w:r>
    </w:p>
    <w:p w14:paraId="691E6E0C" w14:textId="77777777" w:rsidR="00D57C6B" w:rsidRDefault="00D57C6B" w:rsidP="00D57C6B">
      <w:pPr>
        <w:ind w:left="540"/>
      </w:pPr>
      <w:r>
        <w:t xml:space="preserve">        return False</w:t>
      </w:r>
    </w:p>
    <w:p w14:paraId="4F70B7EC" w14:textId="77777777" w:rsidR="00D57C6B" w:rsidRDefault="00D57C6B" w:rsidP="00D57C6B">
      <w:pPr>
        <w:ind w:left="540"/>
      </w:pPr>
      <w:r>
        <w:t xml:space="preserve">    </w:t>
      </w:r>
    </w:p>
    <w:p w14:paraId="324CB25A" w14:textId="77777777" w:rsidR="00D57C6B" w:rsidRDefault="00D57C6B" w:rsidP="00D57C6B">
      <w:pPr>
        <w:ind w:left="540"/>
      </w:pPr>
      <w:r>
        <w:t xml:space="preserve">    i = 5</w:t>
      </w:r>
    </w:p>
    <w:p w14:paraId="4362E376" w14:textId="77777777" w:rsidR="00D57C6B" w:rsidRDefault="00D57C6B" w:rsidP="00D57C6B">
      <w:pPr>
        <w:ind w:left="540"/>
      </w:pPr>
      <w:r>
        <w:t xml:space="preserve">    while i * i &lt;= n:</w:t>
      </w:r>
    </w:p>
    <w:p w14:paraId="43BD0B9F" w14:textId="77777777" w:rsidR="00D57C6B" w:rsidRDefault="00D57C6B" w:rsidP="00D57C6B">
      <w:pPr>
        <w:ind w:left="540"/>
      </w:pPr>
      <w:r>
        <w:t xml:space="preserve">        if n % i == 0 or n % (i + 2) == 0:</w:t>
      </w:r>
    </w:p>
    <w:p w14:paraId="46739FDD" w14:textId="77777777" w:rsidR="00D57C6B" w:rsidRDefault="00D57C6B" w:rsidP="00D57C6B">
      <w:pPr>
        <w:ind w:left="540"/>
      </w:pPr>
      <w:r>
        <w:t xml:space="preserve">            return False</w:t>
      </w:r>
    </w:p>
    <w:p w14:paraId="5CC8B79A" w14:textId="77777777" w:rsidR="00D57C6B" w:rsidRDefault="00D57C6B" w:rsidP="00D57C6B">
      <w:pPr>
        <w:ind w:left="540"/>
      </w:pPr>
      <w:r>
        <w:t xml:space="preserve">        i += 6</w:t>
      </w:r>
    </w:p>
    <w:p w14:paraId="1B387261" w14:textId="77777777" w:rsidR="00D57C6B" w:rsidRDefault="00D57C6B" w:rsidP="00D57C6B">
      <w:pPr>
        <w:ind w:left="540"/>
      </w:pPr>
      <w:r>
        <w:t xml:space="preserve">    </w:t>
      </w:r>
    </w:p>
    <w:p w14:paraId="5F88A823" w14:textId="77777777" w:rsidR="00D57C6B" w:rsidRDefault="00D57C6B" w:rsidP="00D57C6B">
      <w:pPr>
        <w:ind w:left="540"/>
      </w:pPr>
      <w:r>
        <w:t xml:space="preserve">    return True</w:t>
      </w:r>
    </w:p>
    <w:p w14:paraId="18A729B3" w14:textId="77777777" w:rsidR="00D57C6B" w:rsidRDefault="00D57C6B" w:rsidP="00D57C6B">
      <w:pPr>
        <w:ind w:left="540"/>
      </w:pPr>
    </w:p>
    <w:p w14:paraId="5FF7697A" w14:textId="77777777" w:rsidR="00D57C6B" w:rsidRDefault="00D57C6B" w:rsidP="00D57C6B">
      <w:pPr>
        <w:ind w:left="540"/>
      </w:pPr>
      <w:r>
        <w:t>def generate_random_prime(min_val=2, max_val=100):</w:t>
      </w:r>
    </w:p>
    <w:p w14:paraId="31966907" w14:textId="77777777" w:rsidR="00D57C6B" w:rsidRDefault="00D57C6B" w:rsidP="00D57C6B">
      <w:pPr>
        <w:ind w:left="540"/>
      </w:pPr>
      <w:r>
        <w:t xml:space="preserve">    """Generate a random prime number within the given range."""</w:t>
      </w:r>
    </w:p>
    <w:p w14:paraId="7248071C" w14:textId="77777777" w:rsidR="00D57C6B" w:rsidRDefault="00D57C6B" w:rsidP="00D57C6B">
      <w:pPr>
        <w:ind w:left="540"/>
      </w:pPr>
      <w:r>
        <w:t xml:space="preserve">    while True:</w:t>
      </w:r>
    </w:p>
    <w:p w14:paraId="5045A7A5" w14:textId="77777777" w:rsidR="00D57C6B" w:rsidRDefault="00D57C6B" w:rsidP="00D57C6B">
      <w:pPr>
        <w:ind w:left="540"/>
      </w:pPr>
      <w:r>
        <w:t xml:space="preserve">        num = random.randint(min_val, max_val)</w:t>
      </w:r>
    </w:p>
    <w:p w14:paraId="1B3D4321" w14:textId="77777777" w:rsidR="00D57C6B" w:rsidRDefault="00D57C6B" w:rsidP="00D57C6B">
      <w:pPr>
        <w:ind w:left="540"/>
      </w:pPr>
      <w:r>
        <w:t xml:space="preserve">        if is_prime(num):</w:t>
      </w:r>
    </w:p>
    <w:p w14:paraId="184508D4" w14:textId="77777777" w:rsidR="00D57C6B" w:rsidRDefault="00D57C6B" w:rsidP="00D57C6B">
      <w:pPr>
        <w:ind w:left="540"/>
      </w:pPr>
      <w:r>
        <w:t xml:space="preserve">            return num</w:t>
      </w:r>
    </w:p>
    <w:p w14:paraId="2B707D91" w14:textId="77777777" w:rsidR="00D57C6B" w:rsidRDefault="00D57C6B" w:rsidP="00D57C6B">
      <w:pPr>
        <w:ind w:left="540"/>
      </w:pPr>
    </w:p>
    <w:p w14:paraId="158DE145" w14:textId="77777777" w:rsidR="00D57C6B" w:rsidRDefault="00D57C6B" w:rsidP="00D57C6B">
      <w:pPr>
        <w:ind w:left="540"/>
      </w:pPr>
      <w:r>
        <w:t># Generate and print a random prime number</w:t>
      </w:r>
    </w:p>
    <w:p w14:paraId="7F07D361" w14:textId="77777777" w:rsidR="00D57C6B" w:rsidRDefault="00D57C6B" w:rsidP="00D57C6B">
      <w:pPr>
        <w:ind w:left="540"/>
      </w:pPr>
      <w:r>
        <w:t>min_range = 2</w:t>
      </w:r>
    </w:p>
    <w:p w14:paraId="6A451CBB" w14:textId="77777777" w:rsidR="00D57C6B" w:rsidRDefault="00D57C6B" w:rsidP="00D57C6B">
      <w:pPr>
        <w:ind w:left="540"/>
      </w:pPr>
      <w:r>
        <w:t>max_range = 1000</w:t>
      </w:r>
    </w:p>
    <w:p w14:paraId="786C32BB" w14:textId="77777777" w:rsidR="00D57C6B" w:rsidRDefault="00D57C6B" w:rsidP="00D57C6B">
      <w:pPr>
        <w:ind w:left="540"/>
      </w:pPr>
      <w:r>
        <w:t>random_prime = generate_random_prime(min_range, max_range)</w:t>
      </w:r>
    </w:p>
    <w:p w14:paraId="69E3395A" w14:textId="77777777" w:rsidR="00D57C6B" w:rsidRDefault="00D57C6B" w:rsidP="00D57C6B">
      <w:pPr>
        <w:ind w:left="540"/>
      </w:pPr>
      <w:r>
        <w:t>print(f"Generated prime number: {random_prime}")</w:t>
      </w:r>
    </w:p>
    <w:p w14:paraId="4D1C10A1" w14:textId="77777777" w:rsidR="00D57C6B" w:rsidRDefault="00D57C6B" w:rsidP="00D57C6B">
      <w:pPr>
        <w:ind w:left="540"/>
      </w:pPr>
    </w:p>
    <w:p w14:paraId="48B6CFA6" w14:textId="77777777" w:rsidR="00D57C6B" w:rsidRDefault="00D57C6B" w:rsidP="00D57C6B">
      <w:pPr>
        <w:ind w:left="540"/>
      </w:pPr>
      <w:r>
        <w:t># Check if a user-input number is prime</w:t>
      </w:r>
    </w:p>
    <w:p w14:paraId="2848E102" w14:textId="77777777" w:rsidR="00D57C6B" w:rsidRDefault="00D57C6B" w:rsidP="00D57C6B">
      <w:pPr>
        <w:ind w:left="540"/>
      </w:pPr>
      <w:r>
        <w:t>number_to_check = int(input("Enter a number to check if it's prime: "))</w:t>
      </w:r>
    </w:p>
    <w:p w14:paraId="0EECCB11" w14:textId="77777777" w:rsidR="00D57C6B" w:rsidRDefault="00D57C6B" w:rsidP="00D57C6B">
      <w:pPr>
        <w:ind w:left="540"/>
      </w:pPr>
      <w:r>
        <w:t>result = is_prime(number_to_check)</w:t>
      </w:r>
    </w:p>
    <w:p w14:paraId="2D370DA3" w14:textId="77777777" w:rsidR="00D57C6B" w:rsidRDefault="00D57C6B" w:rsidP="00D57C6B">
      <w:pPr>
        <w:ind w:left="540"/>
      </w:pPr>
      <w:r>
        <w:lastRenderedPageBreak/>
        <w:t>print(f"{number_to_check} is {'prime' if result else 'not prime'}")</w:t>
      </w:r>
    </w:p>
    <w:p w14:paraId="3413047A" w14:textId="77777777" w:rsidR="00D57C6B" w:rsidRDefault="00D57C6B" w:rsidP="00D57C6B">
      <w:pPr>
        <w:ind w:left="540"/>
      </w:pPr>
    </w:p>
    <w:p w14:paraId="589F8320" w14:textId="77777777" w:rsidR="00D57C6B" w:rsidRDefault="00D57C6B" w:rsidP="00D57C6B">
      <w:pPr>
        <w:ind w:left="540"/>
      </w:pPr>
      <w:r>
        <w:t># Visualizing prime numbers</w:t>
      </w:r>
    </w:p>
    <w:p w14:paraId="7A765569" w14:textId="77777777" w:rsidR="00D57C6B" w:rsidRDefault="00D57C6B" w:rsidP="00D57C6B">
      <w:pPr>
        <w:ind w:left="540"/>
      </w:pPr>
      <w:r>
        <w:t>import matplotlib.pyplot as plt</w:t>
      </w:r>
    </w:p>
    <w:p w14:paraId="28B7A7D7" w14:textId="77777777" w:rsidR="00D57C6B" w:rsidRDefault="00D57C6B" w:rsidP="00D57C6B">
      <w:pPr>
        <w:ind w:left="540"/>
      </w:pPr>
      <w:r>
        <w:t>import numpy as np</w:t>
      </w:r>
    </w:p>
    <w:p w14:paraId="28AE9EFA" w14:textId="77777777" w:rsidR="00D57C6B" w:rsidRDefault="00D57C6B" w:rsidP="00D57C6B">
      <w:pPr>
        <w:ind w:left="540"/>
      </w:pPr>
    </w:p>
    <w:p w14:paraId="4E159551" w14:textId="77777777" w:rsidR="00D57C6B" w:rsidRDefault="00D57C6B" w:rsidP="00D57C6B">
      <w:pPr>
        <w:ind w:left="540"/>
      </w:pPr>
      <w:r>
        <w:t>def get_primes_up_to(limit):</w:t>
      </w:r>
    </w:p>
    <w:p w14:paraId="2D0E1C9E" w14:textId="77777777" w:rsidR="00D57C6B" w:rsidRDefault="00D57C6B" w:rsidP="00D57C6B">
      <w:pPr>
        <w:ind w:left="540"/>
      </w:pPr>
      <w:r>
        <w:t xml:space="preserve">    """Get all prime numbers up to the given limit."""</w:t>
      </w:r>
    </w:p>
    <w:p w14:paraId="116CAB39" w14:textId="77777777" w:rsidR="00D57C6B" w:rsidRDefault="00D57C6B" w:rsidP="00D57C6B">
      <w:pPr>
        <w:ind w:left="540"/>
      </w:pPr>
      <w:r>
        <w:t xml:space="preserve">    primes = [num for num in range(2, limit + 1) if is_prime(num)]</w:t>
      </w:r>
    </w:p>
    <w:p w14:paraId="10F16AAC" w14:textId="77777777" w:rsidR="00D57C6B" w:rsidRDefault="00D57C6B" w:rsidP="00D57C6B">
      <w:pPr>
        <w:ind w:left="540"/>
      </w:pPr>
      <w:r>
        <w:t xml:space="preserve">    return primes</w:t>
      </w:r>
    </w:p>
    <w:p w14:paraId="18960E78" w14:textId="77777777" w:rsidR="00D57C6B" w:rsidRDefault="00D57C6B" w:rsidP="00D57C6B">
      <w:pPr>
        <w:ind w:left="540"/>
      </w:pPr>
    </w:p>
    <w:p w14:paraId="4FB5DE18" w14:textId="77777777" w:rsidR="00D57C6B" w:rsidRDefault="00D57C6B" w:rsidP="00D57C6B">
      <w:pPr>
        <w:ind w:left="540"/>
      </w:pPr>
      <w:r>
        <w:t># Set the limit</w:t>
      </w:r>
    </w:p>
    <w:p w14:paraId="0F162A05" w14:textId="77777777" w:rsidR="00D57C6B" w:rsidRDefault="00D57C6B" w:rsidP="00D57C6B">
      <w:pPr>
        <w:ind w:left="540"/>
      </w:pPr>
      <w:r>
        <w:t>limit = 100</w:t>
      </w:r>
    </w:p>
    <w:p w14:paraId="6056B97D" w14:textId="77777777" w:rsidR="00D57C6B" w:rsidRDefault="00D57C6B" w:rsidP="00D57C6B">
      <w:pPr>
        <w:ind w:left="540"/>
      </w:pPr>
      <w:r>
        <w:t>primes = get_primes_up_to(limit)</w:t>
      </w:r>
    </w:p>
    <w:p w14:paraId="7A16C8AC" w14:textId="77777777" w:rsidR="00D57C6B" w:rsidRDefault="00D57C6B" w:rsidP="00D57C6B">
      <w:pPr>
        <w:ind w:left="540"/>
      </w:pPr>
    </w:p>
    <w:p w14:paraId="571D6DA3" w14:textId="77777777" w:rsidR="00D57C6B" w:rsidRDefault="00D57C6B" w:rsidP="00D57C6B">
      <w:pPr>
        <w:ind w:left="540"/>
      </w:pPr>
      <w:r>
        <w:t># Create data for visualization</w:t>
      </w:r>
    </w:p>
    <w:p w14:paraId="1F03E97F" w14:textId="77777777" w:rsidR="00D57C6B" w:rsidRDefault="00D57C6B" w:rsidP="00D57C6B">
      <w:pPr>
        <w:ind w:left="540"/>
      </w:pPr>
      <w:r>
        <w:t>all_numbers = list(range(2, limit + 1))</w:t>
      </w:r>
    </w:p>
    <w:p w14:paraId="74217A76" w14:textId="77777777" w:rsidR="00D57C6B" w:rsidRDefault="00D57C6B" w:rsidP="00D57C6B">
      <w:pPr>
        <w:ind w:left="540"/>
      </w:pPr>
      <w:r>
        <w:t>is_prime_list = [1 if is_prime(n) else 0 for n in all_numbers]</w:t>
      </w:r>
    </w:p>
    <w:p w14:paraId="4363EC17" w14:textId="77777777" w:rsidR="00D57C6B" w:rsidRDefault="00D57C6B" w:rsidP="00D57C6B">
      <w:pPr>
        <w:ind w:left="540"/>
      </w:pPr>
    </w:p>
    <w:p w14:paraId="6B65057F" w14:textId="77777777" w:rsidR="00D57C6B" w:rsidRDefault="00D57C6B" w:rsidP="00D57C6B">
      <w:pPr>
        <w:ind w:left="540"/>
      </w:pPr>
      <w:r>
        <w:t>plt.figure(figsize=(12, 6))</w:t>
      </w:r>
    </w:p>
    <w:p w14:paraId="1D90BC7E" w14:textId="77777777" w:rsidR="00D57C6B" w:rsidRDefault="00D57C6B" w:rsidP="00D57C6B">
      <w:pPr>
        <w:ind w:left="540"/>
      </w:pPr>
    </w:p>
    <w:p w14:paraId="549C0237" w14:textId="77777777" w:rsidR="00D57C6B" w:rsidRDefault="00D57C6B" w:rsidP="00D57C6B">
      <w:pPr>
        <w:ind w:left="540"/>
      </w:pPr>
      <w:r>
        <w:t># Plot 1: Prime distribution</w:t>
      </w:r>
    </w:p>
    <w:p w14:paraId="000DED06" w14:textId="77777777" w:rsidR="00D57C6B" w:rsidRDefault="00D57C6B" w:rsidP="00D57C6B">
      <w:pPr>
        <w:ind w:left="540"/>
      </w:pPr>
      <w:r>
        <w:t>plt.subplot(1, 2, 1)</w:t>
      </w:r>
    </w:p>
    <w:p w14:paraId="314AA804" w14:textId="77777777" w:rsidR="00D57C6B" w:rsidRDefault="00D57C6B" w:rsidP="00D57C6B">
      <w:pPr>
        <w:ind w:left="540"/>
      </w:pPr>
      <w:r>
        <w:t>plt.scatter(all_numbers, is_prime_list, color='blue', alpha=0.7)</w:t>
      </w:r>
    </w:p>
    <w:p w14:paraId="181C7B12" w14:textId="77777777" w:rsidR="00D57C6B" w:rsidRDefault="00D57C6B" w:rsidP="00D57C6B">
      <w:pPr>
        <w:ind w:left="540"/>
      </w:pPr>
      <w:r>
        <w:t>plt.xlabel('Number')</w:t>
      </w:r>
    </w:p>
    <w:p w14:paraId="17AA2BF2" w14:textId="77777777" w:rsidR="00D57C6B" w:rsidRDefault="00D57C6B" w:rsidP="00D57C6B">
      <w:pPr>
        <w:ind w:left="540"/>
      </w:pPr>
      <w:r>
        <w:t>plt.ylabel('Is Prime (1=Yes, 0=No)')</w:t>
      </w:r>
    </w:p>
    <w:p w14:paraId="7664A48C" w14:textId="77777777" w:rsidR="00D57C6B" w:rsidRDefault="00D57C6B" w:rsidP="00D57C6B">
      <w:pPr>
        <w:ind w:left="540"/>
      </w:pPr>
      <w:r>
        <w:t>plt.title(f'Distribution of Prime Numbers up to {limit}')</w:t>
      </w:r>
    </w:p>
    <w:p w14:paraId="5E9827BB" w14:textId="53DB9D88" w:rsidR="005D3357" w:rsidRDefault="005D3357" w:rsidP="00D57C6B">
      <w:pPr>
        <w:ind w:left="540"/>
      </w:pPr>
    </w:p>
    <w:tbl>
      <w:tblPr>
        <w:tblStyle w:val="TableGrid"/>
        <w:tblpPr w:leftFromText="180" w:rightFromText="180" w:horzAnchor="margin" w:tblpY="-11018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7087"/>
        <w:gridCol w:w="247"/>
        <w:gridCol w:w="2519"/>
      </w:tblGrid>
      <w:tr w:rsidR="009865D8" w14:paraId="6E471977" w14:textId="77777777" w:rsidTr="0020698F">
        <w:trPr>
          <w:trHeight w:val="204"/>
        </w:trPr>
        <w:tc>
          <w:tcPr>
            <w:tcW w:w="7337" w:type="dxa"/>
            <w:shd w:val="clear" w:color="auto" w:fill="F4EEE9" w:themeFill="accent5" w:themeFillTint="33"/>
          </w:tcPr>
          <w:p w14:paraId="0E392B4B" w14:textId="400E96C7" w:rsidR="009865D8" w:rsidRPr="0020698F" w:rsidRDefault="0020698F" w:rsidP="0020698F">
            <w:pPr>
              <w:pStyle w:val="Bib"/>
              <w:rPr>
                <w:lang w:val="en-IN"/>
              </w:rPr>
            </w:pPr>
            <w:r w:rsidRPr="0020698F">
              <w:rPr>
                <w:lang w:val="en-IN"/>
              </w:rPr>
              <w:t>Output/Result</w:t>
            </w:r>
          </w:p>
        </w:tc>
        <w:tc>
          <w:tcPr>
            <w:tcW w:w="256" w:type="dxa"/>
            <w:vMerge w:val="restart"/>
            <w:shd w:val="clear" w:color="auto" w:fill="auto"/>
          </w:tcPr>
          <w:p w14:paraId="423EA779" w14:textId="77777777" w:rsidR="009865D8" w:rsidRDefault="009865D8" w:rsidP="0020698F">
            <w:pPr>
              <w:pStyle w:val="Small"/>
              <w:ind w:left="540"/>
            </w:pPr>
          </w:p>
        </w:tc>
        <w:tc>
          <w:tcPr>
            <w:tcW w:w="2260" w:type="dxa"/>
            <w:shd w:val="clear" w:color="auto" w:fill="F4EEE9" w:themeFill="accent5" w:themeFillTint="33"/>
          </w:tcPr>
          <w:p w14:paraId="78ABB4E1" w14:textId="2DB62CD7" w:rsidR="009865D8" w:rsidRPr="0020698F" w:rsidRDefault="0020698F" w:rsidP="0020698F">
            <w:pPr>
              <w:pStyle w:val="Bib"/>
              <w:rPr>
                <w:lang w:val="en-IN"/>
              </w:rPr>
            </w:pPr>
            <w:r w:rsidRPr="0020698F">
              <w:rPr>
                <w:rFonts w:ascii="Times New Roman" w:eastAsia="Times New Roman" w:hAnsi="Times New Roman" w:cs="Times New Roman"/>
                <w:color w:val="auto"/>
                <w:spacing w:val="0"/>
                <w:szCs w:val="24"/>
                <w:lang w:val="en-IN" w:eastAsia="en-IN"/>
              </w:rPr>
              <w:t xml:space="preserve"> </w:t>
            </w:r>
            <w:r w:rsidRPr="0020698F">
              <w:rPr>
                <w:rFonts w:ascii="Georgia Pro" w:hAnsi="Georgia Pro"/>
                <w:lang w:val="en-IN"/>
              </w:rPr>
              <w:t>Refe</w:t>
            </w:r>
            <w:r w:rsidRPr="0020698F">
              <w:rPr>
                <w:lang w:val="en-IN"/>
              </w:rPr>
              <w:t>rences/Credits</w:t>
            </w:r>
          </w:p>
        </w:tc>
      </w:tr>
      <w:tr w:rsidR="009865D8" w14:paraId="7A6F4FED" w14:textId="77777777" w:rsidTr="0020698F">
        <w:trPr>
          <w:trHeight w:val="2608"/>
        </w:trPr>
        <w:tc>
          <w:tcPr>
            <w:tcW w:w="7337" w:type="dxa"/>
          </w:tcPr>
          <w:p w14:paraId="420B8385" w14:textId="1BAEC97B" w:rsidR="009865D8" w:rsidRPr="006B1F66" w:rsidRDefault="0020698F" w:rsidP="0020698F">
            <w:pPr>
              <w:pStyle w:val="Bib"/>
            </w:pPr>
            <w:r>
              <w:rPr>
                <w:noProof/>
              </w:rPr>
              <w:drawing>
                <wp:inline distT="0" distB="0" distL="0" distR="0" wp14:anchorId="7309D4FF" wp14:editId="62CFAAE2">
                  <wp:extent cx="3890686" cy="2206014"/>
                  <wp:effectExtent l="0" t="0" r="0" b="3810"/>
                  <wp:docPr id="2026016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016442" name="Picture 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86" cy="220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/>
            <w:shd w:val="clear" w:color="auto" w:fill="auto"/>
          </w:tcPr>
          <w:p w14:paraId="4EC16C44" w14:textId="77777777" w:rsidR="009865D8" w:rsidRPr="006B1F66" w:rsidRDefault="009865D8" w:rsidP="0020698F">
            <w:pPr>
              <w:pStyle w:val="Bib"/>
              <w:ind w:left="540"/>
            </w:pPr>
          </w:p>
        </w:tc>
        <w:tc>
          <w:tcPr>
            <w:tcW w:w="2260" w:type="dxa"/>
          </w:tcPr>
          <w:p w14:paraId="20740C6A" w14:textId="3D1E5A07" w:rsidR="00D57C6B" w:rsidRDefault="00D57C6B" w:rsidP="00D57C6B">
            <w:pPr>
              <w:pStyle w:val="Bib"/>
            </w:pPr>
            <w:r>
              <w:t xml:space="preserve">  Python Standard Library (random, matplotlib, numpy)</w:t>
            </w:r>
          </w:p>
          <w:p w14:paraId="016E2ADF" w14:textId="7FDF85D6" w:rsidR="009865D8" w:rsidRPr="006B1F66" w:rsidRDefault="00D57C6B" w:rsidP="00D57C6B">
            <w:pPr>
              <w:pStyle w:val="Bib"/>
            </w:pPr>
            <w:r>
              <w:t xml:space="preserve">    Prime number algorithms used from number theory concepts</w:t>
            </w:r>
          </w:p>
        </w:tc>
      </w:tr>
    </w:tbl>
    <w:sdt>
      <w:sdtPr>
        <w:id w:val="-1480219893"/>
        <w:docPartObj>
          <w:docPartGallery w:val="Page Numbers (Bottom of Page)"/>
          <w:docPartUnique/>
        </w:docPartObj>
      </w:sdtPr>
      <w:sdtEndPr>
        <w:rPr>
          <w:rFonts w:ascii="Eras Bold ITC" w:hAnsi="Eras Bold ITC"/>
        </w:rPr>
      </w:sdtEndPr>
      <w:sdtContent>
        <w:p w14:paraId="62015FCD" w14:textId="5D43FF7F" w:rsidR="00E96DB5" w:rsidRDefault="0020698F" w:rsidP="00604C09">
          <w:pPr>
            <w:rPr>
              <w:rFonts w:ascii="Eras Bold ITC" w:hAnsi="Eras Bold ITC"/>
            </w:rPr>
          </w:pP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   \* MERGEFORMAT </w:instrText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  <w:r w:rsidRPr="00604C09">
            <w:rPr>
              <w:color w:val="206843" w:themeColor="accent1"/>
              <w:spacing w:val="0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  <w:r w:rsidRPr="00604C09">
            <w:rPr>
              <w:color w:val="206843" w:themeColor="accent1"/>
              <w:spacing w:val="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D57C6B">
            <w:rPr>
              <w:rFonts w:ascii="Eras Bold ITC" w:hAnsi="Eras Bold ITC"/>
            </w:rPr>
            <w:t>GRAPH</w:t>
          </w:r>
        </w:p>
        <w:p w14:paraId="02A3B22A" w14:textId="7FA26FB9" w:rsidR="00D57C6B" w:rsidRDefault="00D57C6B" w:rsidP="00604C09">
          <w:pPr>
            <w:rPr>
              <w:rFonts w:ascii="Eras Bold ITC" w:hAnsi="Eras Bold ITC"/>
            </w:rPr>
          </w:pPr>
          <w:r>
            <w:rPr>
              <w:rFonts w:ascii="Eras Bold ITC" w:hAnsi="Eras Bold ITC"/>
              <w:noProof/>
            </w:rPr>
            <w:drawing>
              <wp:inline distT="0" distB="0" distL="0" distR="0" wp14:anchorId="15A510AF" wp14:editId="16A15D5C">
                <wp:extent cx="4572000" cy="2256790"/>
                <wp:effectExtent l="0" t="0" r="0" b="0"/>
                <wp:docPr id="118451334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513349" name="Picture 118451334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25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5A29AB" w14:textId="506CA3CE" w:rsidR="009865D8" w:rsidRPr="00D57C6B" w:rsidRDefault="00D57C6B" w:rsidP="00BC4D42">
          <w:pPr>
            <w:rPr>
              <w:rFonts w:ascii="Eras Bold ITC" w:hAnsi="Eras Bold ITC"/>
            </w:rPr>
          </w:pPr>
        </w:p>
      </w:sdtContent>
    </w:sdt>
    <w:sectPr w:rsidR="009865D8" w:rsidRPr="00D57C6B" w:rsidSect="00955B5B">
      <w:footerReference w:type="default" r:id="rId16"/>
      <w:footerReference w:type="first" r:id="rId17"/>
      <w:pgSz w:w="12240" w:h="15840"/>
      <w:pgMar w:top="954" w:right="3600" w:bottom="9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BA427" w14:textId="77777777" w:rsidR="005E6E9B" w:rsidRDefault="005E6E9B">
      <w:pPr>
        <w:spacing w:line="240" w:lineRule="auto"/>
      </w:pPr>
      <w:r>
        <w:separator/>
      </w:r>
    </w:p>
  </w:endnote>
  <w:endnote w:type="continuationSeparator" w:id="0">
    <w:p w14:paraId="3B87017B" w14:textId="77777777" w:rsidR="005E6E9B" w:rsidRDefault="005E6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7124121"/>
      <w:docPartObj>
        <w:docPartGallery w:val="Page Numbers (Bottom of Page)"/>
        <w:docPartUnique/>
      </w:docPartObj>
    </w:sdtPr>
    <w:sdtContent>
      <w:p w14:paraId="5AFB7F7E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DDE6" w14:textId="77777777" w:rsidR="0020698F" w:rsidRDefault="002069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340733"/>
      <w:docPartObj>
        <w:docPartGallery w:val="Page Numbers (Bottom of Page)"/>
        <w:docPartUnique/>
      </w:docPartObj>
    </w:sdtPr>
    <w:sdtContent>
      <w:p w14:paraId="64E9B1F0" w14:textId="77777777" w:rsidR="00955B5B" w:rsidRPr="00955B5B" w:rsidRDefault="00955B5B" w:rsidP="00955B5B">
        <w:pPr>
          <w:pStyle w:val="Footer"/>
        </w:pPr>
        <w:r w:rsidRPr="00955B5B">
          <w:fldChar w:fldCharType="begin"/>
        </w:r>
        <w:r w:rsidRPr="00955B5B">
          <w:instrText xml:space="preserve"> PAGE   \* MERGEFORMAT </w:instrText>
        </w:r>
        <w:r w:rsidRPr="00955B5B">
          <w:fldChar w:fldCharType="separate"/>
        </w:r>
        <w:r w:rsidRPr="00955B5B">
          <w:t>1</w:t>
        </w:r>
        <w:r w:rsidRPr="00955B5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A12CF" w14:textId="77777777" w:rsidR="005E6E9B" w:rsidRDefault="005E6E9B">
      <w:pPr>
        <w:spacing w:line="240" w:lineRule="auto"/>
      </w:pPr>
      <w:r>
        <w:separator/>
      </w:r>
    </w:p>
  </w:footnote>
  <w:footnote w:type="continuationSeparator" w:id="0">
    <w:p w14:paraId="784F17ED" w14:textId="77777777" w:rsidR="005E6E9B" w:rsidRDefault="005E6E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C9B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03421" w:themeColor="accent1" w:themeShade="80"/>
      </w:rPr>
    </w:lvl>
  </w:abstractNum>
  <w:abstractNum w:abstractNumId="10" w15:restartNumberingAfterBreak="0">
    <w:nsid w:val="020F3925"/>
    <w:multiLevelType w:val="multilevel"/>
    <w:tmpl w:val="242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6F7E"/>
    <w:multiLevelType w:val="multilevel"/>
    <w:tmpl w:val="10E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1C5C35"/>
    <w:multiLevelType w:val="multilevel"/>
    <w:tmpl w:val="3C1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437938">
    <w:abstractNumId w:val="9"/>
  </w:num>
  <w:num w:numId="2" w16cid:durableId="1372614163">
    <w:abstractNumId w:val="9"/>
    <w:lvlOverride w:ilvl="0">
      <w:startOverride w:val="1"/>
    </w:lvlOverride>
  </w:num>
  <w:num w:numId="3" w16cid:durableId="1774744745">
    <w:abstractNumId w:val="8"/>
  </w:num>
  <w:num w:numId="4" w16cid:durableId="2016574040">
    <w:abstractNumId w:val="12"/>
  </w:num>
  <w:num w:numId="5" w16cid:durableId="1127166432">
    <w:abstractNumId w:val="14"/>
  </w:num>
  <w:num w:numId="6" w16cid:durableId="42870242">
    <w:abstractNumId w:val="15"/>
  </w:num>
  <w:num w:numId="7" w16cid:durableId="1194149269">
    <w:abstractNumId w:val="13"/>
  </w:num>
  <w:num w:numId="8" w16cid:durableId="968316915">
    <w:abstractNumId w:val="7"/>
  </w:num>
  <w:num w:numId="9" w16cid:durableId="704793172">
    <w:abstractNumId w:val="6"/>
  </w:num>
  <w:num w:numId="10" w16cid:durableId="672147713">
    <w:abstractNumId w:val="5"/>
  </w:num>
  <w:num w:numId="11" w16cid:durableId="1162159400">
    <w:abstractNumId w:val="4"/>
  </w:num>
  <w:num w:numId="12" w16cid:durableId="935819544">
    <w:abstractNumId w:val="3"/>
  </w:num>
  <w:num w:numId="13" w16cid:durableId="179321395">
    <w:abstractNumId w:val="2"/>
  </w:num>
  <w:num w:numId="14" w16cid:durableId="14236484">
    <w:abstractNumId w:val="1"/>
  </w:num>
  <w:num w:numId="15" w16cid:durableId="1163810868">
    <w:abstractNumId w:val="0"/>
  </w:num>
  <w:num w:numId="16" w16cid:durableId="1393504710">
    <w:abstractNumId w:val="8"/>
  </w:num>
  <w:num w:numId="17" w16cid:durableId="52389452">
    <w:abstractNumId w:val="8"/>
  </w:num>
  <w:num w:numId="18" w16cid:durableId="99764239">
    <w:abstractNumId w:val="8"/>
  </w:num>
  <w:num w:numId="19" w16cid:durableId="1454326814">
    <w:abstractNumId w:val="8"/>
  </w:num>
  <w:num w:numId="20" w16cid:durableId="355235266">
    <w:abstractNumId w:val="8"/>
  </w:num>
  <w:num w:numId="21" w16cid:durableId="423111010">
    <w:abstractNumId w:val="8"/>
  </w:num>
  <w:num w:numId="22" w16cid:durableId="660080517">
    <w:abstractNumId w:val="8"/>
  </w:num>
  <w:num w:numId="23" w16cid:durableId="1260798534">
    <w:abstractNumId w:val="8"/>
  </w:num>
  <w:num w:numId="24" w16cid:durableId="994186577">
    <w:abstractNumId w:val="8"/>
  </w:num>
  <w:num w:numId="25" w16cid:durableId="700982447">
    <w:abstractNumId w:val="8"/>
  </w:num>
  <w:num w:numId="26" w16cid:durableId="903299320">
    <w:abstractNumId w:val="8"/>
  </w:num>
  <w:num w:numId="27" w16cid:durableId="1350402041">
    <w:abstractNumId w:val="8"/>
  </w:num>
  <w:num w:numId="28" w16cid:durableId="1844321769">
    <w:abstractNumId w:val="8"/>
  </w:num>
  <w:num w:numId="29" w16cid:durableId="49381015">
    <w:abstractNumId w:val="8"/>
  </w:num>
  <w:num w:numId="30" w16cid:durableId="1613704288">
    <w:abstractNumId w:val="8"/>
  </w:num>
  <w:num w:numId="31" w16cid:durableId="1580826289">
    <w:abstractNumId w:val="8"/>
  </w:num>
  <w:num w:numId="32" w16cid:durableId="2142453317">
    <w:abstractNumId w:val="8"/>
  </w:num>
  <w:num w:numId="33" w16cid:durableId="1657956187">
    <w:abstractNumId w:val="8"/>
  </w:num>
  <w:num w:numId="34" w16cid:durableId="1729262350">
    <w:abstractNumId w:val="8"/>
  </w:num>
  <w:num w:numId="35" w16cid:durableId="753821581">
    <w:abstractNumId w:val="8"/>
  </w:num>
  <w:num w:numId="36" w16cid:durableId="4867302">
    <w:abstractNumId w:val="8"/>
  </w:num>
  <w:num w:numId="37" w16cid:durableId="1516728113">
    <w:abstractNumId w:val="8"/>
  </w:num>
  <w:num w:numId="38" w16cid:durableId="93206298">
    <w:abstractNumId w:val="8"/>
  </w:num>
  <w:num w:numId="39" w16cid:durableId="922372996">
    <w:abstractNumId w:val="8"/>
  </w:num>
  <w:num w:numId="40" w16cid:durableId="862859165">
    <w:abstractNumId w:val="8"/>
  </w:num>
  <w:num w:numId="41" w16cid:durableId="698506624">
    <w:abstractNumId w:val="8"/>
  </w:num>
  <w:num w:numId="42" w16cid:durableId="170728237">
    <w:abstractNumId w:val="8"/>
  </w:num>
  <w:num w:numId="43" w16cid:durableId="1739787463">
    <w:abstractNumId w:val="8"/>
  </w:num>
  <w:num w:numId="44" w16cid:durableId="1815827266">
    <w:abstractNumId w:val="8"/>
  </w:num>
  <w:num w:numId="45" w16cid:durableId="761603527">
    <w:abstractNumId w:val="8"/>
  </w:num>
  <w:num w:numId="46" w16cid:durableId="2080470970">
    <w:abstractNumId w:val="10"/>
  </w:num>
  <w:num w:numId="47" w16cid:durableId="1873152776">
    <w:abstractNumId w:val="11"/>
  </w:num>
  <w:num w:numId="48" w16cid:durableId="11404179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8F"/>
    <w:rsid w:val="00016917"/>
    <w:rsid w:val="000228C0"/>
    <w:rsid w:val="00044FC0"/>
    <w:rsid w:val="00066800"/>
    <w:rsid w:val="00085B0E"/>
    <w:rsid w:val="000F4705"/>
    <w:rsid w:val="00122300"/>
    <w:rsid w:val="00126564"/>
    <w:rsid w:val="001278E7"/>
    <w:rsid w:val="00127A13"/>
    <w:rsid w:val="00131754"/>
    <w:rsid w:val="00132C74"/>
    <w:rsid w:val="00141507"/>
    <w:rsid w:val="00164D64"/>
    <w:rsid w:val="001668E8"/>
    <w:rsid w:val="00190922"/>
    <w:rsid w:val="00192BA9"/>
    <w:rsid w:val="001C30B8"/>
    <w:rsid w:val="0020698F"/>
    <w:rsid w:val="00215F72"/>
    <w:rsid w:val="00227CC0"/>
    <w:rsid w:val="00240BBA"/>
    <w:rsid w:val="002537E5"/>
    <w:rsid w:val="00294028"/>
    <w:rsid w:val="002A3A86"/>
    <w:rsid w:val="002A4301"/>
    <w:rsid w:val="002C6F62"/>
    <w:rsid w:val="002D495D"/>
    <w:rsid w:val="002D6D73"/>
    <w:rsid w:val="002F1C41"/>
    <w:rsid w:val="0031562C"/>
    <w:rsid w:val="00342564"/>
    <w:rsid w:val="003475B2"/>
    <w:rsid w:val="0036007E"/>
    <w:rsid w:val="00363E46"/>
    <w:rsid w:val="003836B7"/>
    <w:rsid w:val="00385C38"/>
    <w:rsid w:val="003A7E70"/>
    <w:rsid w:val="003B1006"/>
    <w:rsid w:val="003C1E78"/>
    <w:rsid w:val="003D2442"/>
    <w:rsid w:val="003D2F1A"/>
    <w:rsid w:val="003E1CD2"/>
    <w:rsid w:val="003E2F71"/>
    <w:rsid w:val="003E4A11"/>
    <w:rsid w:val="00430D21"/>
    <w:rsid w:val="00432925"/>
    <w:rsid w:val="00453DE0"/>
    <w:rsid w:val="0047082C"/>
    <w:rsid w:val="00492067"/>
    <w:rsid w:val="004B18CB"/>
    <w:rsid w:val="004C0AC6"/>
    <w:rsid w:val="004C499D"/>
    <w:rsid w:val="004E77D6"/>
    <w:rsid w:val="00500597"/>
    <w:rsid w:val="00501E25"/>
    <w:rsid w:val="00505E7D"/>
    <w:rsid w:val="00541D83"/>
    <w:rsid w:val="00551147"/>
    <w:rsid w:val="00566A88"/>
    <w:rsid w:val="005B3F6A"/>
    <w:rsid w:val="005D3357"/>
    <w:rsid w:val="005E320D"/>
    <w:rsid w:val="005E699E"/>
    <w:rsid w:val="005E6E9B"/>
    <w:rsid w:val="00604C09"/>
    <w:rsid w:val="00646355"/>
    <w:rsid w:val="0068355E"/>
    <w:rsid w:val="006876AB"/>
    <w:rsid w:val="006B1F66"/>
    <w:rsid w:val="006C287D"/>
    <w:rsid w:val="006D5C8D"/>
    <w:rsid w:val="006E4ED3"/>
    <w:rsid w:val="006F7A76"/>
    <w:rsid w:val="007026F5"/>
    <w:rsid w:val="00712D08"/>
    <w:rsid w:val="00717041"/>
    <w:rsid w:val="00721F6F"/>
    <w:rsid w:val="00746832"/>
    <w:rsid w:val="00776ECC"/>
    <w:rsid w:val="007A0A5B"/>
    <w:rsid w:val="007B00EB"/>
    <w:rsid w:val="007B5BFF"/>
    <w:rsid w:val="0081272C"/>
    <w:rsid w:val="00815B66"/>
    <w:rsid w:val="00844CC3"/>
    <w:rsid w:val="0086205E"/>
    <w:rsid w:val="0086750B"/>
    <w:rsid w:val="00873FC1"/>
    <w:rsid w:val="0087578E"/>
    <w:rsid w:val="00882E6A"/>
    <w:rsid w:val="008930E0"/>
    <w:rsid w:val="008A3B0F"/>
    <w:rsid w:val="008D5B7C"/>
    <w:rsid w:val="0090525B"/>
    <w:rsid w:val="009466EC"/>
    <w:rsid w:val="00955B5B"/>
    <w:rsid w:val="009620A0"/>
    <w:rsid w:val="00970CC1"/>
    <w:rsid w:val="009865D8"/>
    <w:rsid w:val="009B0674"/>
    <w:rsid w:val="009B5E8A"/>
    <w:rsid w:val="009B76E2"/>
    <w:rsid w:val="00A26333"/>
    <w:rsid w:val="00AA480C"/>
    <w:rsid w:val="00AB5D8A"/>
    <w:rsid w:val="00AC07C1"/>
    <w:rsid w:val="00B2315D"/>
    <w:rsid w:val="00B46725"/>
    <w:rsid w:val="00BB6427"/>
    <w:rsid w:val="00BC4D42"/>
    <w:rsid w:val="00C1322E"/>
    <w:rsid w:val="00C3066A"/>
    <w:rsid w:val="00C65E4B"/>
    <w:rsid w:val="00C7637F"/>
    <w:rsid w:val="00CA0AA4"/>
    <w:rsid w:val="00CA3C66"/>
    <w:rsid w:val="00CD3FE4"/>
    <w:rsid w:val="00CF120C"/>
    <w:rsid w:val="00D57C6B"/>
    <w:rsid w:val="00DC1B04"/>
    <w:rsid w:val="00DE2567"/>
    <w:rsid w:val="00E16B08"/>
    <w:rsid w:val="00E175C3"/>
    <w:rsid w:val="00E725CA"/>
    <w:rsid w:val="00E7527C"/>
    <w:rsid w:val="00E96DB5"/>
    <w:rsid w:val="00EC0327"/>
    <w:rsid w:val="00EC56FD"/>
    <w:rsid w:val="00EF229E"/>
    <w:rsid w:val="00EF74E1"/>
    <w:rsid w:val="00F4756C"/>
    <w:rsid w:val="00F5254C"/>
    <w:rsid w:val="00F64BEF"/>
    <w:rsid w:val="00F66BBA"/>
    <w:rsid w:val="00F72A56"/>
    <w:rsid w:val="00F74FFE"/>
    <w:rsid w:val="00F86D6B"/>
    <w:rsid w:val="00FA6FB5"/>
    <w:rsid w:val="00FC7FAC"/>
    <w:rsid w:val="00FD0EEC"/>
    <w:rsid w:val="00FD52DF"/>
    <w:rsid w:val="00FD63C6"/>
    <w:rsid w:val="00FF0E0E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39BCCC"/>
  <w15:chartTrackingRefBased/>
  <w15:docId w15:val="{A2DA02E8-B3F0-4EB3-BE5E-4A48950D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5B"/>
    <w:pPr>
      <w:spacing w:before="160" w:after="160" w:line="300" w:lineRule="auto"/>
    </w:pPr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Heading1">
    <w:name w:val="heading 1"/>
    <w:basedOn w:val="Normal"/>
    <w:link w:val="Heading1Char"/>
    <w:uiPriority w:val="9"/>
    <w:qFormat/>
    <w:rsid w:val="00B2315D"/>
    <w:pPr>
      <w:keepNext/>
      <w:keepLines/>
      <w:spacing w:before="120" w:after="120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z w:val="40"/>
    </w:rPr>
  </w:style>
  <w:style w:type="paragraph" w:styleId="Heading2">
    <w:name w:val="heading 2"/>
    <w:basedOn w:val="Normal"/>
    <w:link w:val="Heading2Char"/>
    <w:uiPriority w:val="9"/>
    <w:qFormat/>
    <w:rsid w:val="00B2315D"/>
    <w:pPr>
      <w:keepNext/>
      <w:keepLines/>
      <w:spacing w:before="120" w:after="120"/>
      <w:contextualSpacing/>
      <w:outlineLvl w:val="1"/>
    </w:pPr>
    <w:rPr>
      <w:rFonts w:ascii="Century Gothic" w:hAnsi="Century Gothic"/>
      <w:caps/>
      <w:color w:val="B68E3F" w:themeColor="accent2" w:themeShade="BF"/>
      <w:sz w:val="40"/>
    </w:rPr>
  </w:style>
  <w:style w:type="paragraph" w:styleId="Heading3">
    <w:name w:val="heading 3"/>
    <w:basedOn w:val="Normal"/>
    <w:link w:val="Heading3Char"/>
    <w:uiPriority w:val="9"/>
    <w:qFormat/>
    <w:rsid w:val="001668E8"/>
    <w:pPr>
      <w:keepNext/>
      <w:keepLines/>
      <w:pBdr>
        <w:top w:val="single" w:sz="8" w:space="1" w:color="D0B378" w:themeColor="accent2"/>
        <w:left w:val="single" w:sz="8" w:space="4" w:color="D0B378" w:themeColor="accent2"/>
      </w:pBdr>
      <w:spacing w:before="200" w:after="60" w:line="240" w:lineRule="auto"/>
      <w:contextualSpacing/>
      <w:outlineLvl w:val="2"/>
    </w:pPr>
    <w:rPr>
      <w:caps/>
      <w:color w:val="1034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9620A0"/>
    <w:pPr>
      <w:spacing w:before="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kern w:val="28"/>
      <w:sz w:val="120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620A0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ContactInfo">
    <w:name w:val="Contact Info"/>
    <w:basedOn w:val="Normal"/>
    <w:uiPriority w:val="2"/>
    <w:qFormat/>
    <w:rsid w:val="00955B5B"/>
    <w:pPr>
      <w:spacing w:before="0"/>
      <w:ind w:left="6667" w:right="-1944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semiHidden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Footer">
    <w:name w:val="footer"/>
    <w:basedOn w:val="Normal"/>
    <w:link w:val="FooterChar"/>
    <w:uiPriority w:val="99"/>
    <w:semiHidden/>
    <w:rsid w:val="008930E0"/>
    <w:pPr>
      <w:spacing w:before="0" w:line="240" w:lineRule="auto"/>
      <w:ind w:left="-576" w:right="7344"/>
      <w:jc w:val="center"/>
    </w:pPr>
    <w:rPr>
      <w:color w:val="206843" w:themeColor="accent1"/>
      <w:sz w:val="4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5B5B"/>
    <w:rPr>
      <w:rFonts w:ascii="Georgia Pro" w:hAnsi="Georgia Pro" w:cs="Times New Roman (Body CS)"/>
      <w:color w:val="206843" w:themeColor="accent1"/>
      <w:spacing w:val="6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315D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5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paragraph" w:styleId="ListBullet">
    <w:name w:val="List Bullet"/>
    <w:basedOn w:val="Normal"/>
    <w:uiPriority w:val="11"/>
    <w:qFormat/>
    <w:rsid w:val="00044FC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55B5B"/>
    <w:rPr>
      <w:rFonts w:ascii="Georgia Pro" w:hAnsi="Georgia Pro" w:cs="Times New Roman (Body CS)"/>
      <w:caps/>
      <w:color w:val="103421" w:themeColor="accent1" w:themeShade="80"/>
      <w:spacing w:val="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5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5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semiHidden/>
    <w:qFormat/>
    <w:rsid w:val="001C30B8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before="0" w:after="480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CDBB2" w:themeColor="accent1" w:themeTint="66"/>
        <w:left w:val="single" w:sz="4" w:space="0" w:color="8CDBB2" w:themeColor="accent1" w:themeTint="66"/>
        <w:bottom w:val="single" w:sz="4" w:space="0" w:color="8CDBB2" w:themeColor="accent1" w:themeTint="66"/>
        <w:right w:val="single" w:sz="4" w:space="0" w:color="8CDBB2" w:themeColor="accent1" w:themeTint="66"/>
        <w:insideH w:val="single" w:sz="4" w:space="0" w:color="8CDBB2" w:themeColor="accent1" w:themeTint="66"/>
        <w:insideV w:val="single" w:sz="4" w:space="0" w:color="8CD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CA8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A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53CA8C" w:themeColor="accent1" w:themeTint="99"/>
        <w:left w:val="single" w:sz="4" w:space="0" w:color="53CA8C" w:themeColor="accent1" w:themeTint="99"/>
        <w:bottom w:val="single" w:sz="4" w:space="0" w:color="53CA8C" w:themeColor="accent1" w:themeTint="99"/>
        <w:right w:val="single" w:sz="4" w:space="0" w:color="53CA8C" w:themeColor="accent1" w:themeTint="99"/>
        <w:insideH w:val="single" w:sz="4" w:space="0" w:color="53CA8C" w:themeColor="accent1" w:themeTint="99"/>
        <w:insideV w:val="single" w:sz="4" w:space="0" w:color="53CA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6843" w:themeColor="accent1"/>
          <w:left w:val="single" w:sz="4" w:space="0" w:color="206843" w:themeColor="accent1"/>
          <w:bottom w:val="single" w:sz="4" w:space="0" w:color="206843" w:themeColor="accent1"/>
          <w:right w:val="single" w:sz="4" w:space="0" w:color="206843" w:themeColor="accent1"/>
          <w:insideH w:val="nil"/>
          <w:insideV w:val="nil"/>
        </w:tcBorders>
        <w:shd w:val="clear" w:color="auto" w:fill="206843" w:themeFill="accent1"/>
      </w:tcPr>
    </w:tblStylePr>
    <w:tblStylePr w:type="lastRow">
      <w:rPr>
        <w:b/>
        <w:bCs/>
      </w:rPr>
      <w:tblPr/>
      <w:tcPr>
        <w:tcBorders>
          <w:top w:val="double" w:sz="4" w:space="0" w:color="20684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D8" w:themeFill="accent1" w:themeFillTint="33"/>
      </w:tcPr>
    </w:tblStylePr>
    <w:tblStylePr w:type="band1Horz">
      <w:tblPr/>
      <w:tcPr>
        <w:shd w:val="clear" w:color="auto" w:fill="C5EDD8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  <w:tblStylePr w:type="neCell">
      <w:tblPr/>
      <w:tcPr>
        <w:tcBorders>
          <w:bottom w:val="single" w:sz="4" w:space="0" w:color="DFCEBE" w:themeColor="accent5" w:themeTint="99"/>
        </w:tcBorders>
      </w:tcPr>
    </w:tblStylePr>
    <w:tblStylePr w:type="nwCell">
      <w:tblPr/>
      <w:tcPr>
        <w:tcBorders>
          <w:bottom w:val="single" w:sz="4" w:space="0" w:color="DFCEBE" w:themeColor="accent5" w:themeTint="99"/>
        </w:tcBorders>
      </w:tcPr>
    </w:tblStylePr>
    <w:tblStylePr w:type="seCell">
      <w:tblPr/>
      <w:tcPr>
        <w:tcBorders>
          <w:top w:val="single" w:sz="4" w:space="0" w:color="DFCEBE" w:themeColor="accent5" w:themeTint="99"/>
        </w:tcBorders>
      </w:tcPr>
    </w:tblStylePr>
    <w:tblStylePr w:type="swCell">
      <w:tblPr/>
      <w:tcPr>
        <w:tcBorders>
          <w:top w:val="single" w:sz="4" w:space="0" w:color="DFCEBE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5" w:themeFill="accent4" w:themeFillTint="33"/>
      </w:tcPr>
    </w:tblStylePr>
    <w:tblStylePr w:type="band1Horz">
      <w:tblPr/>
      <w:tcPr>
        <w:shd w:val="clear" w:color="auto" w:fill="DDE5E5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103421" w:themeColor="accent1" w:themeShade="80"/>
      <w:u w:val="single"/>
    </w:rPr>
  </w:style>
  <w:style w:type="paragraph" w:styleId="Quote">
    <w:name w:val="Quote"/>
    <w:basedOn w:val="Normal"/>
    <w:next w:val="Normal"/>
    <w:link w:val="QuoteChar"/>
    <w:uiPriority w:val="2"/>
    <w:semiHidden/>
    <w:qFormat/>
    <w:rsid w:val="003D2F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"/>
    <w:semiHidden/>
    <w:rsid w:val="00955B5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ListNumber">
    <w:name w:val="List Number"/>
    <w:basedOn w:val="Normal"/>
    <w:uiPriority w:val="12"/>
    <w:semiHidden/>
    <w:qFormat/>
    <w:rsid w:val="00044FC0"/>
    <w:pPr>
      <w:numPr>
        <w:numId w:val="45"/>
      </w:numPr>
      <w:contextualSpacing/>
    </w:pPr>
  </w:style>
  <w:style w:type="paragraph" w:customStyle="1" w:styleId="Small">
    <w:name w:val="Small"/>
    <w:basedOn w:val="Normal"/>
    <w:semiHidden/>
    <w:qFormat/>
    <w:rsid w:val="00F86D6B"/>
    <w:pPr>
      <w:spacing w:before="0" w:after="0"/>
    </w:pPr>
    <w:rPr>
      <w:caps/>
      <w:spacing w:val="10"/>
      <w:sz w:val="20"/>
    </w:rPr>
  </w:style>
  <w:style w:type="paragraph" w:customStyle="1" w:styleId="Bib">
    <w:name w:val="Bib"/>
    <w:basedOn w:val="Normal"/>
    <w:qFormat/>
    <w:rsid w:val="00066800"/>
    <w:pPr>
      <w:spacing w:line="240" w:lineRule="auto"/>
    </w:pPr>
    <w:rPr>
      <w:rFonts w:ascii="Century Gothic" w:hAnsi="Century Gothic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8355E"/>
  </w:style>
  <w:style w:type="paragraph" w:customStyle="1" w:styleId="Title1">
    <w:name w:val="Title 1"/>
    <w:basedOn w:val="Title"/>
    <w:semiHidden/>
    <w:qFormat/>
    <w:rsid w:val="00844CC3"/>
    <w:pPr>
      <w:ind w:left="540"/>
    </w:pPr>
  </w:style>
  <w:style w:type="paragraph" w:customStyle="1" w:styleId="GreenHeading">
    <w:name w:val="Green Heading"/>
    <w:basedOn w:val="Heading1"/>
    <w:semiHidden/>
    <w:qFormat/>
    <w:rsid w:val="00B2315D"/>
    <w:pPr>
      <w:ind w:left="540" w:right="-2160"/>
    </w:pPr>
    <w:rPr>
      <w:spacing w:val="10"/>
    </w:rPr>
  </w:style>
  <w:style w:type="paragraph" w:customStyle="1" w:styleId="GoldHeading">
    <w:name w:val="Gold Heading"/>
    <w:basedOn w:val="Heading2"/>
    <w:semiHidden/>
    <w:qFormat/>
    <w:rsid w:val="002C6F62"/>
    <w:pPr>
      <w:ind w:left="540" w:right="-2160"/>
    </w:pPr>
    <w:rPr>
      <w:spacing w:val="10"/>
    </w:rPr>
  </w:style>
  <w:style w:type="paragraph" w:styleId="NormalWeb">
    <w:name w:val="Normal (Web)"/>
    <w:basedOn w:val="Normal"/>
    <w:uiPriority w:val="99"/>
    <w:semiHidden/>
    <w:unhideWhenUsed/>
    <w:rsid w:val="0020698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xfuel.com/en/free-photo-eurvr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par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E62C45D031472EA59170C072C9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527BA-1C9F-4482-B185-4D5910B5C83F}"/>
      </w:docPartPr>
      <w:docPartBody>
        <w:p w:rsidR="000211F5" w:rsidRDefault="00000000">
          <w:pPr>
            <w:pStyle w:val="B4E62C45D031472EA59170C072C982F5"/>
          </w:pPr>
          <w:r w:rsidRPr="00B2315D">
            <w:t>Coastal Butterflies</w:t>
          </w:r>
        </w:p>
      </w:docPartBody>
    </w:docPart>
    <w:docPart>
      <w:docPartPr>
        <w:name w:val="A7ED17BEA6334841AEFEC780ABB9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CB0C-9124-4F39-B951-6BA8DF66BC32}"/>
      </w:docPartPr>
      <w:docPartBody>
        <w:p w:rsidR="000211F5" w:rsidRDefault="00000000">
          <w:pPr>
            <w:pStyle w:val="A7ED17BEA6334841AEFEC780ABB97FB6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  <w:docPart>
      <w:docPartPr>
        <w:name w:val="B835784D815B48A28537AC1578F1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7BB7-C423-4B92-BE05-E684527A164F}"/>
      </w:docPartPr>
      <w:docPartBody>
        <w:p w:rsidR="000211F5" w:rsidRDefault="00000000">
          <w:pPr>
            <w:pStyle w:val="B835784D815B48A28537AC1578F1CFD1"/>
          </w:pPr>
          <w:r w:rsidRPr="00B2315D">
            <w:t>The history and culture of Butterflies</w:t>
          </w:r>
        </w:p>
      </w:docPartBody>
    </w:docPart>
    <w:docPart>
      <w:docPartPr>
        <w:name w:val="972592F4DE1841A689AF06BF54126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3A551-6AEC-4232-85A9-7C101A3DD56E}"/>
      </w:docPartPr>
      <w:docPartBody>
        <w:p w:rsidR="000211F5" w:rsidRDefault="00000000">
          <w:pPr>
            <w:pStyle w:val="972592F4DE1841A689AF06BF54126438"/>
          </w:pPr>
          <w:r w:rsidRPr="00B2315D">
            <w:t>Pollinator health</w:t>
          </w:r>
        </w:p>
      </w:docPartBody>
    </w:docPart>
    <w:docPart>
      <w:docPartPr>
        <w:name w:val="22D27E51B2E74ED1A3204C0EF2ED7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3E699-F1B6-4BC4-8190-71D617EA8A7C}"/>
      </w:docPartPr>
      <w:docPartBody>
        <w:p w:rsidR="00000000" w:rsidRDefault="000211F5" w:rsidP="000211F5">
          <w:pPr>
            <w:pStyle w:val="22D27E51B2E74ED1A3204C0EF2ED7718"/>
          </w:pPr>
          <w:r w:rsidRPr="00B2315D">
            <w:t>Coastal Butterflies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 w16cid:durableId="366874298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66"/>
    <w:rsid w:val="000211F5"/>
    <w:rsid w:val="008D5B7C"/>
    <w:rsid w:val="00AD1366"/>
    <w:rsid w:val="00E6060C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62C45D031472EA59170C072C982F5">
    <w:name w:val="B4E62C45D031472EA59170C072C982F5"/>
  </w:style>
  <w:style w:type="paragraph" w:customStyle="1" w:styleId="22D27E51B2E74ED1A3204C0EF2ED7718">
    <w:name w:val="22D27E51B2E74ED1A3204C0EF2ED7718"/>
    <w:rsid w:val="000211F5"/>
  </w:style>
  <w:style w:type="paragraph" w:customStyle="1" w:styleId="A7ED17BEA6334841AEFEC780ABB97FB6">
    <w:name w:val="A7ED17BEA6334841AEFEC780ABB97FB6"/>
  </w:style>
  <w:style w:type="paragraph" w:customStyle="1" w:styleId="B835784D815B48A28537AC1578F1CFD1">
    <w:name w:val="B835784D815B48A28537AC1578F1CFD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60" w:line="300" w:lineRule="auto"/>
    </w:pPr>
    <w:rPr>
      <w:rFonts w:ascii="Georgia Pro" w:hAnsi="Georgia Pro" w:cs="Times New Roman (Body CS)"/>
      <w:color w:val="000000" w:themeColor="text1"/>
      <w:spacing w:val="6"/>
      <w:kern w:val="0"/>
      <w:szCs w:val="22"/>
      <w:lang w:val="en-US" w:eastAsia="ja-JP"/>
      <w14:ligatures w14:val="none"/>
    </w:rPr>
  </w:style>
  <w:style w:type="paragraph" w:customStyle="1" w:styleId="972592F4DE1841A689AF06BF54126438">
    <w:name w:val="972592F4DE1841A689AF06BF54126438"/>
  </w:style>
  <w:style w:type="paragraph" w:customStyle="1" w:styleId="Bib">
    <w:name w:val="Bib"/>
    <w:basedOn w:val="Normal"/>
    <w:qFormat/>
    <w:pPr>
      <w:spacing w:before="160" w:line="240" w:lineRule="auto"/>
    </w:pPr>
    <w:rPr>
      <w:rFonts w:ascii="Century Gothic" w:hAnsi="Century Gothic" w:cs="Times New Roman (Body CS)"/>
      <w:color w:val="000000" w:themeColor="text1"/>
      <w:spacing w:val="6"/>
      <w:kern w:val="0"/>
      <w:sz w:val="18"/>
      <w:szCs w:val="22"/>
      <w:lang w:val="en-US" w:eastAsia="ja-JP"/>
      <w14:ligatures w14:val="none"/>
    </w:rPr>
  </w:style>
  <w:style w:type="paragraph" w:customStyle="1" w:styleId="D176F114CB8C4EF2915F75A7EFE83AFA">
    <w:name w:val="D176F114CB8C4EF2915F75A7EFE83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014C2-B94B-4EF8-8A6A-E31E3B4AA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9BDE7-21DB-4FFD-A4D0-BAD52FA13D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54CD18B-25AD-4146-8C2E-8211B5CD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397BB6-C035-4579-9642-B41E18D4E3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35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pandey</dc:creator>
  <cp:lastModifiedBy>krishna pandey</cp:lastModifiedBy>
  <cp:revision>3</cp:revision>
  <dcterms:created xsi:type="dcterms:W3CDTF">2025-03-11T05:06:00Z</dcterms:created>
  <dcterms:modified xsi:type="dcterms:W3CDTF">2025-03-11T05:42:00Z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